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9A65" w14:textId="46E4B35E" w:rsidR="00567985" w:rsidRDefault="00EE1790">
      <w:pPr>
        <w:pStyle w:val="Name"/>
      </w:pPr>
      <w:r>
        <w:t xml:space="preserve">Presupuesto vianova </w:t>
      </w:r>
    </w:p>
    <w:p w14:paraId="15EF0A1B" w14:textId="22A06ACB" w:rsidR="00567985" w:rsidRPr="00EE1790" w:rsidRDefault="00EE1790">
      <w:pPr>
        <w:pStyle w:val="ContactInfo"/>
        <w:rPr>
          <w:lang w:val="es-US"/>
        </w:rPr>
      </w:pPr>
      <w:r w:rsidRPr="00EE1790">
        <w:rPr>
          <w:lang w:val="es-US"/>
        </w:rPr>
        <w:t xml:space="preserve">Yair Julio | 1131893732 | </w:t>
      </w:r>
      <w:hyperlink r:id="rId8" w:history="1">
        <w:r w:rsidRPr="00FC1CC1">
          <w:rPr>
            <w:rStyle w:val="Hyperlink"/>
            <w:lang w:val="es-US"/>
          </w:rPr>
          <w:t>yairjulio@gmail.com</w:t>
        </w:r>
      </w:hyperlink>
      <w:r>
        <w:rPr>
          <w:lang w:val="es-US"/>
        </w:rPr>
        <w:t xml:space="preserve"> </w:t>
      </w:r>
    </w:p>
    <w:p w14:paraId="0E63797D" w14:textId="55571D07" w:rsidR="00567985" w:rsidRPr="00EE1790" w:rsidRDefault="00EE1790">
      <w:pPr>
        <w:pStyle w:val="Heading1"/>
        <w:rPr>
          <w:lang w:val="es-US"/>
        </w:rPr>
      </w:pPr>
      <w:r>
        <w:rPr>
          <w:lang w:val="es-US"/>
        </w:rPr>
        <w:t>Objetivo</w:t>
      </w:r>
    </w:p>
    <w:p w14:paraId="1938756C" w14:textId="5D1D87DC" w:rsidR="00567985" w:rsidRPr="00EE1790" w:rsidRDefault="00EE1790">
      <w:pPr>
        <w:rPr>
          <w:lang w:val="es-US"/>
        </w:rPr>
      </w:pPr>
      <w:r w:rsidRPr="00EE1790">
        <w:rPr>
          <w:lang w:val="es-US"/>
        </w:rPr>
        <w:t>Diseñ</w:t>
      </w:r>
      <w:r w:rsidRPr="00EE1790">
        <w:rPr>
          <w:lang w:val="es-US"/>
        </w:rPr>
        <w:t xml:space="preserve">ar sitio web </w:t>
      </w:r>
      <w:r>
        <w:rPr>
          <w:lang w:val="es-US"/>
        </w:rPr>
        <w:t>para agencia de viajes con cinco (5) secciones: Inicio, Nosotros, Clientes, Servicios y Contacto. El sitio se adaptará tanto a usuarios accediendo desde computadoras, como tabletas y teléfonos móviles.</w:t>
      </w:r>
    </w:p>
    <w:p w14:paraId="25FD6EE0" w14:textId="2E0B22F0" w:rsidR="00567985" w:rsidRPr="00EE1790" w:rsidRDefault="00C01596">
      <w:pPr>
        <w:pStyle w:val="Heading1"/>
        <w:rPr>
          <w:lang w:val="es-US"/>
        </w:rPr>
      </w:pPr>
      <w:r>
        <w:rPr>
          <w:lang w:val="es-US"/>
        </w:rPr>
        <w:t>Inclusiones</w:t>
      </w:r>
    </w:p>
    <w:p w14:paraId="6CDB4494" w14:textId="51BDF05B" w:rsidR="002B6415" w:rsidRDefault="002B6415" w:rsidP="00EE1790">
      <w:pPr>
        <w:pStyle w:val="ListBullet"/>
        <w:rPr>
          <w:lang w:val="es-US"/>
        </w:rPr>
      </w:pPr>
      <w:r>
        <w:rPr>
          <w:lang w:val="es-US"/>
        </w:rPr>
        <w:t>Diseño integral del sitio, incluyendo tipografía, logo y maquetación</w:t>
      </w:r>
    </w:p>
    <w:p w14:paraId="7EBAA986" w14:textId="25AAF6F2" w:rsidR="00C01596" w:rsidRDefault="00C01596" w:rsidP="00EE1790">
      <w:pPr>
        <w:pStyle w:val="ListBullet"/>
        <w:rPr>
          <w:lang w:val="es-US"/>
        </w:rPr>
      </w:pPr>
      <w:r>
        <w:rPr>
          <w:lang w:val="es-US"/>
        </w:rPr>
        <w:t xml:space="preserve">Dos (2) modificaciones </w:t>
      </w:r>
    </w:p>
    <w:p w14:paraId="152139EA" w14:textId="5C7AC4C3" w:rsidR="00EE1790" w:rsidRPr="002B6415" w:rsidRDefault="00EE1790" w:rsidP="00EE1790">
      <w:pPr>
        <w:pStyle w:val="ListBullet"/>
        <w:rPr>
          <w:lang w:val="es-US"/>
        </w:rPr>
      </w:pPr>
      <w:r w:rsidRPr="002B6415">
        <w:rPr>
          <w:lang w:val="es-US"/>
        </w:rPr>
        <w:t xml:space="preserve">Hosting </w:t>
      </w:r>
      <w:r w:rsidR="002B6415" w:rsidRPr="002B6415">
        <w:rPr>
          <w:lang w:val="es-US"/>
        </w:rPr>
        <w:t xml:space="preserve">– 100 Gb banda, SSL </w:t>
      </w:r>
      <w:r w:rsidRPr="002B6415">
        <w:rPr>
          <w:lang w:val="es-US"/>
        </w:rPr>
        <w:t>(1 año)</w:t>
      </w:r>
    </w:p>
    <w:p w14:paraId="648481F5" w14:textId="527B564F" w:rsidR="00EE1790" w:rsidRDefault="00EE1790" w:rsidP="00EE1790">
      <w:pPr>
        <w:pStyle w:val="ListBullet"/>
      </w:pPr>
      <w:proofErr w:type="spellStart"/>
      <w:r>
        <w:t>Dominio</w:t>
      </w:r>
      <w:proofErr w:type="spellEnd"/>
      <w:r>
        <w:t xml:space="preserve"> (1 </w:t>
      </w:r>
      <w:proofErr w:type="spellStart"/>
      <w:r>
        <w:t>año</w:t>
      </w:r>
      <w:proofErr w:type="spellEnd"/>
      <w:r>
        <w:t>)</w:t>
      </w:r>
    </w:p>
    <w:p w14:paraId="60AB00B5" w14:textId="6D3BB9F5" w:rsidR="002B6415" w:rsidRDefault="002B6415" w:rsidP="00EE1790">
      <w:pPr>
        <w:pStyle w:val="ListBullet"/>
      </w:pPr>
      <w:proofErr w:type="spellStart"/>
      <w:r>
        <w:t>Mantenimiento</w:t>
      </w:r>
      <w:proofErr w:type="spellEnd"/>
      <w:r>
        <w:t xml:space="preserve"> y </w:t>
      </w:r>
      <w:proofErr w:type="spellStart"/>
      <w:r>
        <w:t>soporte</w:t>
      </w:r>
      <w:proofErr w:type="spellEnd"/>
      <w:r>
        <w:t xml:space="preserve"> (60 </w:t>
      </w:r>
      <w:proofErr w:type="spellStart"/>
      <w:r>
        <w:t>dias</w:t>
      </w:r>
      <w:proofErr w:type="spellEnd"/>
      <w:r>
        <w:t>)</w:t>
      </w:r>
    </w:p>
    <w:p w14:paraId="2759E1A5" w14:textId="12ABE7D4" w:rsidR="002B6415" w:rsidRDefault="002B6415" w:rsidP="00EE1790">
      <w:pPr>
        <w:pStyle w:val="ListBullet"/>
      </w:pPr>
      <w:r>
        <w:t>SEO</w:t>
      </w:r>
    </w:p>
    <w:p w14:paraId="3D63DD8F" w14:textId="2DB8B56B" w:rsidR="00567985" w:rsidRDefault="00C01596">
      <w:pPr>
        <w:pStyle w:val="Heading1"/>
      </w:pPr>
      <w:r>
        <w:t>Exclusiones</w:t>
      </w:r>
    </w:p>
    <w:p w14:paraId="03076301" w14:textId="0E2DCEA8" w:rsidR="002B6415" w:rsidRDefault="002B6415" w:rsidP="002B6415">
      <w:pPr>
        <w:pStyle w:val="ListBullet"/>
        <w:rPr>
          <w:lang w:val="es-US"/>
        </w:rPr>
      </w:pPr>
      <w:r>
        <w:rPr>
          <w:lang w:val="es-US"/>
        </w:rPr>
        <w:t>Fotografías</w:t>
      </w:r>
    </w:p>
    <w:p w14:paraId="05A8E42E" w14:textId="0E5DB71C" w:rsidR="002B6415" w:rsidRDefault="002B6415" w:rsidP="002B6415">
      <w:pPr>
        <w:pStyle w:val="ListBullet"/>
        <w:numPr>
          <w:ilvl w:val="1"/>
          <w:numId w:val="2"/>
        </w:numPr>
        <w:ind w:left="810"/>
        <w:rPr>
          <w:lang w:val="es-US"/>
        </w:rPr>
      </w:pPr>
      <w:r>
        <w:rPr>
          <w:lang w:val="es-US"/>
        </w:rPr>
        <w:t>Deberán ser entregadas en formato JPG de alta calidad para ser incluidas en el sitio</w:t>
      </w:r>
    </w:p>
    <w:p w14:paraId="3C4669DD" w14:textId="22148D29" w:rsidR="002B6415" w:rsidRDefault="002B6415" w:rsidP="002B6415">
      <w:pPr>
        <w:pStyle w:val="ListBullet"/>
        <w:rPr>
          <w:lang w:val="es-US"/>
        </w:rPr>
      </w:pPr>
      <w:proofErr w:type="spellStart"/>
      <w:r>
        <w:rPr>
          <w:lang w:val="es-US"/>
        </w:rPr>
        <w:t>Copywright</w:t>
      </w:r>
      <w:proofErr w:type="spellEnd"/>
    </w:p>
    <w:p w14:paraId="097815B8" w14:textId="71672113" w:rsidR="00C01596" w:rsidRDefault="00C01596" w:rsidP="002B6415">
      <w:pPr>
        <w:pStyle w:val="ListBullet"/>
        <w:rPr>
          <w:lang w:val="es-US"/>
        </w:rPr>
      </w:pPr>
      <w:r>
        <w:rPr>
          <w:lang w:val="es-US"/>
        </w:rPr>
        <w:t>Mantenimiento y soporte fuera de los 60 días – En caso de ser necesario, se abonará la tarifa por hora vigente al momento de contratarse el servicio</w:t>
      </w:r>
    </w:p>
    <w:p w14:paraId="5A9E2AE0" w14:textId="072A9E51" w:rsidR="00567985" w:rsidRDefault="00EE1790">
      <w:pPr>
        <w:pStyle w:val="Heading1"/>
      </w:pPr>
      <w:r>
        <w:t>Cronograma de Entregas</w:t>
      </w:r>
    </w:p>
    <w:p w14:paraId="244C1762" w14:textId="6EFD65EE" w:rsidR="00567985" w:rsidRDefault="00D05112" w:rsidP="00D05112">
      <w:pPr>
        <w:pStyle w:val="ListBullet"/>
        <w:rPr>
          <w:lang w:val="es-US"/>
        </w:rPr>
      </w:pPr>
      <w:r w:rsidRPr="00D05112">
        <w:rPr>
          <w:lang w:val="es-US"/>
        </w:rPr>
        <w:t xml:space="preserve">Diseño (CSS, </w:t>
      </w:r>
      <w:proofErr w:type="spellStart"/>
      <w:r w:rsidRPr="00D05112">
        <w:rPr>
          <w:lang w:val="es-US"/>
        </w:rPr>
        <w:t>Bootstrap</w:t>
      </w:r>
      <w:proofErr w:type="spellEnd"/>
      <w:r w:rsidRPr="00D05112">
        <w:rPr>
          <w:lang w:val="es-US"/>
        </w:rPr>
        <w:t>) y maquetación (HTML)</w:t>
      </w:r>
      <w:r w:rsidRPr="00D05112">
        <w:rPr>
          <w:lang w:val="es-US"/>
        </w:rPr>
        <w:tab/>
      </w:r>
      <w:r>
        <w:rPr>
          <w:lang w:val="es-US"/>
        </w:rPr>
        <w:tab/>
        <w:t xml:space="preserve">               5 semanas</w:t>
      </w:r>
    </w:p>
    <w:p w14:paraId="0A3C5440" w14:textId="773CAA8A" w:rsidR="008A46E1" w:rsidRPr="00D05112" w:rsidRDefault="008A46E1" w:rsidP="00D05112">
      <w:pPr>
        <w:pStyle w:val="ListBullet"/>
        <w:rPr>
          <w:lang w:val="es-US"/>
        </w:rPr>
      </w:pPr>
      <w:r>
        <w:rPr>
          <w:lang w:val="es-US"/>
        </w:rPr>
        <w:t>Revisión final con cliente y prueba                                  1 semana</w:t>
      </w:r>
    </w:p>
    <w:p w14:paraId="1D831C3E" w14:textId="351ADD3A" w:rsidR="00D05112" w:rsidRPr="009044F4" w:rsidRDefault="00D05112" w:rsidP="00D05112">
      <w:pPr>
        <w:pStyle w:val="ListBullet"/>
        <w:tabs>
          <w:tab w:val="left" w:pos="5400"/>
          <w:tab w:val="left" w:pos="5580"/>
          <w:tab w:val="left" w:pos="5670"/>
          <w:tab w:val="left" w:pos="5940"/>
        </w:tabs>
        <w:rPr>
          <w:lang w:val="es-US"/>
        </w:rPr>
      </w:pPr>
      <w:r w:rsidRPr="009044F4">
        <w:rPr>
          <w:lang w:val="es-US"/>
        </w:rPr>
        <w:t>SEO</w:t>
      </w:r>
      <w:r w:rsidR="009044F4" w:rsidRPr="009044F4">
        <w:rPr>
          <w:lang w:val="es-US"/>
        </w:rPr>
        <w:t xml:space="preserve">, </w:t>
      </w:r>
      <w:r w:rsidRPr="009044F4">
        <w:rPr>
          <w:lang w:val="es-US"/>
        </w:rPr>
        <w:t xml:space="preserve">seguridad </w:t>
      </w:r>
      <w:r w:rsidR="009044F4" w:rsidRPr="009044F4">
        <w:rPr>
          <w:lang w:val="es-US"/>
        </w:rPr>
        <w:t>y subida al servido</w:t>
      </w:r>
      <w:r w:rsidR="009044F4">
        <w:rPr>
          <w:lang w:val="es-US"/>
        </w:rPr>
        <w:t xml:space="preserve">r    </w:t>
      </w:r>
      <w:r w:rsidRPr="009044F4">
        <w:rPr>
          <w:lang w:val="es-US"/>
        </w:rPr>
        <w:t xml:space="preserve">                            2 semanas</w:t>
      </w:r>
    </w:p>
    <w:p w14:paraId="6F389C8D" w14:textId="4AC7F9F0" w:rsidR="00D05112" w:rsidRPr="009044F4" w:rsidRDefault="008A46E1" w:rsidP="00D05112">
      <w:pPr>
        <w:pStyle w:val="ListBullet"/>
        <w:tabs>
          <w:tab w:val="left" w:pos="5400"/>
          <w:tab w:val="left" w:pos="5580"/>
          <w:tab w:val="left" w:pos="5670"/>
          <w:tab w:val="left" w:pos="5940"/>
        </w:tabs>
        <w:rPr>
          <w:lang w:val="es-US"/>
        </w:rPr>
      </w:pPr>
      <w:r w:rsidRPr="008A46E1">
        <w:rPr>
          <w:b/>
          <w:bCs/>
          <w:lang w:val="es-US"/>
        </w:rPr>
        <w:t>Tiempo total de desarrollo:</w:t>
      </w:r>
      <w:r>
        <w:rPr>
          <w:lang w:val="es-US"/>
        </w:rPr>
        <w:t xml:space="preserve"> 8 semanas</w:t>
      </w:r>
    </w:p>
    <w:p w14:paraId="718E4BDD" w14:textId="0A5948D0" w:rsidR="00EE1790" w:rsidRPr="002B6415" w:rsidRDefault="00EE1790" w:rsidP="00EE1790">
      <w:pPr>
        <w:pStyle w:val="Heading1"/>
        <w:rPr>
          <w:lang w:val="es-US"/>
        </w:rPr>
      </w:pPr>
      <w:r w:rsidRPr="002B6415">
        <w:rPr>
          <w:lang w:val="es-US"/>
        </w:rPr>
        <w:lastRenderedPageBreak/>
        <w:t>Costo</w:t>
      </w:r>
      <w:r w:rsidR="002B6415" w:rsidRPr="002B6415">
        <w:rPr>
          <w:lang w:val="es-US"/>
        </w:rPr>
        <w:t xml:space="preserve"> y medios de pago</w:t>
      </w:r>
    </w:p>
    <w:p w14:paraId="7E8C0BBC" w14:textId="08A23688" w:rsidR="00EE1790" w:rsidRPr="00C01596" w:rsidRDefault="002B6415" w:rsidP="002B6415">
      <w:pPr>
        <w:pStyle w:val="ListBullet"/>
        <w:rPr>
          <w:b/>
          <w:bCs/>
        </w:rPr>
      </w:pPr>
      <w:proofErr w:type="spellStart"/>
      <w:r w:rsidRPr="00C01596">
        <w:rPr>
          <w:b/>
          <w:bCs/>
        </w:rPr>
        <w:t>Presupuesto</w:t>
      </w:r>
      <w:proofErr w:type="spellEnd"/>
      <w:r w:rsidRPr="00C01596">
        <w:rPr>
          <w:b/>
          <w:bCs/>
        </w:rPr>
        <w:t xml:space="preserve"> final: </w:t>
      </w:r>
      <w:r w:rsidRPr="00C01596">
        <w:rPr>
          <w:b/>
          <w:bCs/>
        </w:rPr>
        <w:tab/>
        <w:t xml:space="preserve">     $ </w:t>
      </w:r>
      <w:r w:rsidR="00DB490B">
        <w:rPr>
          <w:b/>
          <w:bCs/>
        </w:rPr>
        <w:t>100</w:t>
      </w:r>
      <w:r w:rsidRPr="00C01596">
        <w:rPr>
          <w:b/>
          <w:bCs/>
        </w:rPr>
        <w:t>.</w:t>
      </w:r>
      <w:r w:rsidR="00DB490B">
        <w:rPr>
          <w:b/>
          <w:bCs/>
        </w:rPr>
        <w:t>00</w:t>
      </w:r>
      <w:r w:rsidRPr="00C01596">
        <w:rPr>
          <w:b/>
          <w:bCs/>
        </w:rPr>
        <w:t>0</w:t>
      </w:r>
      <w:r w:rsidR="00DB490B">
        <w:rPr>
          <w:b/>
          <w:bCs/>
        </w:rPr>
        <w:t>,</w:t>
      </w:r>
      <w:r w:rsidRPr="00C01596">
        <w:rPr>
          <w:b/>
          <w:bCs/>
        </w:rPr>
        <w:t>00</w:t>
      </w:r>
      <w:r w:rsidR="00DB490B">
        <w:rPr>
          <w:b/>
          <w:bCs/>
        </w:rPr>
        <w:t xml:space="preserve"> pesos </w:t>
      </w:r>
      <w:proofErr w:type="spellStart"/>
      <w:r w:rsidR="00DB490B">
        <w:rPr>
          <w:b/>
          <w:bCs/>
        </w:rPr>
        <w:t>argentinos</w:t>
      </w:r>
      <w:proofErr w:type="spellEnd"/>
    </w:p>
    <w:p w14:paraId="0E074A41" w14:textId="46DE5987" w:rsidR="002B6415" w:rsidRDefault="002B6415" w:rsidP="002B6415">
      <w:pPr>
        <w:pStyle w:val="ListBullet"/>
        <w:numPr>
          <w:ilvl w:val="1"/>
          <w:numId w:val="2"/>
        </w:numPr>
        <w:ind w:left="900"/>
        <w:rPr>
          <w:lang w:val="es-US"/>
        </w:rPr>
      </w:pPr>
      <w:r w:rsidRPr="002B6415">
        <w:rPr>
          <w:lang w:val="es-US"/>
        </w:rPr>
        <w:t xml:space="preserve">Validez de </w:t>
      </w:r>
      <w:r>
        <w:rPr>
          <w:lang w:val="es-US"/>
        </w:rPr>
        <w:t>un</w:t>
      </w:r>
      <w:r w:rsidRPr="002B6415">
        <w:rPr>
          <w:lang w:val="es-US"/>
        </w:rPr>
        <w:t xml:space="preserve"> (</w:t>
      </w:r>
      <w:r>
        <w:rPr>
          <w:lang w:val="es-US"/>
        </w:rPr>
        <w:t>1</w:t>
      </w:r>
      <w:r w:rsidRPr="002B6415">
        <w:rPr>
          <w:lang w:val="es-US"/>
        </w:rPr>
        <w:t xml:space="preserve">) mes desde el momento </w:t>
      </w:r>
      <w:r>
        <w:rPr>
          <w:lang w:val="es-US"/>
        </w:rPr>
        <w:t>de envío al Cliente</w:t>
      </w:r>
    </w:p>
    <w:p w14:paraId="5B1D732C" w14:textId="186ABC13" w:rsidR="00C01596" w:rsidRDefault="00C01596" w:rsidP="002B6415">
      <w:pPr>
        <w:pStyle w:val="ListBullet"/>
        <w:numPr>
          <w:ilvl w:val="1"/>
          <w:numId w:val="2"/>
        </w:numPr>
        <w:ind w:left="900"/>
        <w:rPr>
          <w:lang w:val="es-US"/>
        </w:rPr>
      </w:pPr>
      <w:r>
        <w:rPr>
          <w:lang w:val="es-US"/>
        </w:rPr>
        <w:t>50% a abonar antes de comenzar el proyecto, 50% a abonar una vez finalizado</w:t>
      </w:r>
    </w:p>
    <w:p w14:paraId="199DE2B3" w14:textId="42C34A75" w:rsidR="002B6415" w:rsidRDefault="002B6415" w:rsidP="002B6415">
      <w:pPr>
        <w:pStyle w:val="ListBullet"/>
        <w:rPr>
          <w:lang w:val="es-US"/>
        </w:rPr>
      </w:pPr>
      <w:r>
        <w:rPr>
          <w:lang w:val="es-US"/>
        </w:rPr>
        <w:t>Medios de pago:</w:t>
      </w:r>
    </w:p>
    <w:p w14:paraId="590C525A" w14:textId="6D06508B" w:rsidR="002B6415" w:rsidRDefault="002B6415" w:rsidP="002B6415">
      <w:pPr>
        <w:pStyle w:val="ListBullet"/>
        <w:numPr>
          <w:ilvl w:val="1"/>
          <w:numId w:val="2"/>
        </w:numPr>
        <w:ind w:left="900"/>
        <w:rPr>
          <w:lang w:val="es-US"/>
        </w:rPr>
      </w:pPr>
      <w:r>
        <w:rPr>
          <w:lang w:val="es-US"/>
        </w:rPr>
        <w:t>Efectivo</w:t>
      </w:r>
    </w:p>
    <w:p w14:paraId="264CDF28" w14:textId="50695972" w:rsidR="002B6415" w:rsidRDefault="002B6415" w:rsidP="002B6415">
      <w:pPr>
        <w:pStyle w:val="ListBullet"/>
        <w:numPr>
          <w:ilvl w:val="1"/>
          <w:numId w:val="2"/>
        </w:numPr>
        <w:ind w:left="900"/>
        <w:rPr>
          <w:lang w:val="es-US"/>
        </w:rPr>
      </w:pPr>
      <w:r>
        <w:rPr>
          <w:lang w:val="es-US"/>
        </w:rPr>
        <w:t>Transferencia Bancaria</w:t>
      </w:r>
    </w:p>
    <w:p w14:paraId="749947EC" w14:textId="717DB12B" w:rsidR="002B6415" w:rsidRPr="002B6415" w:rsidRDefault="002B6415" w:rsidP="002B6415">
      <w:pPr>
        <w:pStyle w:val="ListBullet"/>
        <w:numPr>
          <w:ilvl w:val="1"/>
          <w:numId w:val="2"/>
        </w:numPr>
        <w:ind w:left="900"/>
        <w:rPr>
          <w:lang w:val="es-US"/>
        </w:rPr>
      </w:pPr>
      <w:proofErr w:type="spellStart"/>
      <w:r>
        <w:rPr>
          <w:lang w:val="es-US"/>
        </w:rPr>
        <w:t>MercadoPago</w:t>
      </w:r>
      <w:proofErr w:type="spellEnd"/>
    </w:p>
    <w:p w14:paraId="7C78C36A" w14:textId="77777777" w:rsidR="00EE1790" w:rsidRPr="002B6415" w:rsidRDefault="00EE1790" w:rsidP="00EE1790">
      <w:pPr>
        <w:pStyle w:val="ListBullet"/>
        <w:numPr>
          <w:ilvl w:val="0"/>
          <w:numId w:val="0"/>
        </w:numPr>
        <w:rPr>
          <w:lang w:val="es-US"/>
        </w:rPr>
      </w:pPr>
    </w:p>
    <w:sectPr w:rsidR="00EE1790" w:rsidRPr="002B6415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CAA9D" w14:textId="77777777" w:rsidR="00FC47FE" w:rsidRDefault="00FC47FE">
      <w:r>
        <w:separator/>
      </w:r>
    </w:p>
  </w:endnote>
  <w:endnote w:type="continuationSeparator" w:id="0">
    <w:p w14:paraId="4AC69BC5" w14:textId="77777777" w:rsidR="00FC47FE" w:rsidRDefault="00FC4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6A17" w14:textId="77777777" w:rsidR="00567985" w:rsidRDefault="00FC47F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86E73" w14:textId="77777777" w:rsidR="00FC47FE" w:rsidRDefault="00FC47FE">
      <w:r>
        <w:separator/>
      </w:r>
    </w:p>
  </w:footnote>
  <w:footnote w:type="continuationSeparator" w:id="0">
    <w:p w14:paraId="789A0E0C" w14:textId="77777777" w:rsidR="00FC47FE" w:rsidRDefault="00FC4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85A54" w14:textId="77777777" w:rsidR="00567985" w:rsidRDefault="00FC47FE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340CC3E" wp14:editId="67E80850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A5AAFF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8324F" w14:textId="77777777" w:rsidR="00567985" w:rsidRDefault="00FC47FE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B93E232" wp14:editId="03596F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1E460C" w14:textId="77777777" w:rsidR="00567985" w:rsidRDefault="0056798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B93E232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91E460C" w14:textId="77777777" w:rsidR="00567985" w:rsidRDefault="0056798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90"/>
    <w:rsid w:val="002B6415"/>
    <w:rsid w:val="00567985"/>
    <w:rsid w:val="008A46E1"/>
    <w:rsid w:val="009044F4"/>
    <w:rsid w:val="00C01596"/>
    <w:rsid w:val="00D05112"/>
    <w:rsid w:val="00DB490B"/>
    <w:rsid w:val="00EE1790"/>
    <w:rsid w:val="00FC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F21D5"/>
  <w15:chartTrackingRefBased/>
  <w15:docId w15:val="{1AEE2909-9CBD-E349-B215-FACC8566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EE1790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irjulio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irjulio/Library/Containers/com.microsoft.Word/Data/Library/Application%20Support/Microsoft/Office/16.0/DTS/en-US%7bB4D32844-F106-6F4E-BA90-0205E5C6C839%7d/%7b830FA60E-3E9C-A642-8EE1-AC5F11A7CE0A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35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Julio</dc:creator>
  <cp:keywords/>
  <dc:description/>
  <cp:lastModifiedBy>Yair Julio</cp:lastModifiedBy>
  <cp:revision>4</cp:revision>
  <dcterms:created xsi:type="dcterms:W3CDTF">2022-01-19T20:51:00Z</dcterms:created>
  <dcterms:modified xsi:type="dcterms:W3CDTF">2022-01-19T21:31:00Z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